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C7FC9" w14:textId="5E03DBFE" w:rsidR="00AE3E69" w:rsidRDefault="00940529">
      <w:pPr>
        <w:pStyle w:val="Date"/>
      </w:pPr>
      <w:r>
        <w:t>18-08-2023</w:t>
      </w:r>
    </w:p>
    <w:p w14:paraId="22CF206E" w14:textId="3991A4B3" w:rsidR="00AE3E69" w:rsidRDefault="00511FA5">
      <w:pPr>
        <w:pStyle w:val="Title"/>
      </w:pPr>
      <w:r>
        <w:t>NMI ConsUMPTION – Data Pipeline – Technical Approach</w:t>
      </w:r>
    </w:p>
    <w:p w14:paraId="7F1BF0B4" w14:textId="55B28379" w:rsidR="00AE3E69" w:rsidRDefault="00511FA5">
      <w:pPr>
        <w:pStyle w:val="Heading1"/>
      </w:pPr>
      <w:r>
        <w:t>Pre-requisites</w:t>
      </w:r>
    </w:p>
    <w:p w14:paraId="6DEE13F0" w14:textId="3347AE96" w:rsidR="00AE3E69" w:rsidRDefault="00511FA5">
      <w:r>
        <w:t>AWS Account</w:t>
      </w:r>
    </w:p>
    <w:p w14:paraId="338EC3F3" w14:textId="07A2A19F" w:rsidR="00940529" w:rsidRDefault="00940529">
      <w:r>
        <w:t>S3 buckets</w:t>
      </w:r>
    </w:p>
    <w:p w14:paraId="14E947B1" w14:textId="3FB49B82" w:rsidR="00940529" w:rsidRDefault="00940529">
      <w:r>
        <w:t>AWS CLI</w:t>
      </w:r>
    </w:p>
    <w:p w14:paraId="4294D2C1" w14:textId="201CA90F" w:rsidR="00940529" w:rsidRDefault="00940529">
      <w:r>
        <w:t>Python installation</w:t>
      </w:r>
    </w:p>
    <w:p w14:paraId="230894A3" w14:textId="77777777" w:rsidR="00940529" w:rsidRDefault="00940529"/>
    <w:sdt>
      <w:sdtPr>
        <w:id w:val="1261561074"/>
        <w:placeholder>
          <w:docPart w:val="A37095EC592B174CA0F815A625DD1567"/>
        </w:placeholder>
        <w:temporary/>
        <w:showingPlcHdr/>
        <w15:appearance w15:val="hidden"/>
      </w:sdtPr>
      <w:sdtContent>
        <w:p w14:paraId="617FC344" w14:textId="77777777" w:rsidR="00AE3E69" w:rsidRDefault="00000000">
          <w:pPr>
            <w:pStyle w:val="Heading2"/>
          </w:pPr>
          <w:r>
            <w:t>Heading 2</w:t>
          </w:r>
        </w:p>
      </w:sdtContent>
    </w:sdt>
    <w:sdt>
      <w:sdtPr>
        <w:id w:val="2091661203"/>
        <w:placeholder>
          <w:docPart w:val="9124098B8DE8D24A895E7A3E71CE53C0"/>
        </w:placeholder>
        <w:temporary/>
        <w:showingPlcHdr/>
        <w15:appearance w15:val="hidden"/>
      </w:sdtPr>
      <w:sdtContent>
        <w:p w14:paraId="7D72E2E3" w14:textId="77777777" w:rsidR="00AE3E69" w:rsidRDefault="00000000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14:paraId="3B7720D7" w14:textId="77777777" w:rsidR="00AE3E69" w:rsidRDefault="00000000">
          <w:pPr>
            <w:pStyle w:val="Heading3"/>
          </w:pPr>
          <w:r>
            <w:t>For example, this paragraph uses Heading 3 style.</w:t>
          </w:r>
        </w:p>
      </w:sdtContent>
    </w:sdt>
    <w:p w14:paraId="6433B40A" w14:textId="7A36B7A0" w:rsidR="00AE3E69" w:rsidRDefault="00940529">
      <w:pPr>
        <w:pStyle w:val="Heading1"/>
      </w:pPr>
      <w:r>
        <w:t xml:space="preserve">LIST OF Activities </w:t>
      </w:r>
    </w:p>
    <w:p w14:paraId="380F1DC9" w14:textId="5C7FDC48" w:rsidR="00940529" w:rsidRPr="00940529" w:rsidRDefault="00940529" w:rsidP="0094052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Data Analysis</w:t>
      </w:r>
    </w:p>
    <w:p w14:paraId="2F3C4C7B" w14:textId="77F7B985" w:rsidR="00940529" w:rsidRPr="00940529" w:rsidRDefault="00940529" w:rsidP="0094052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Event based triggers.</w:t>
      </w:r>
    </w:p>
    <w:p w14:paraId="209CA65C" w14:textId="6C3458B7" w:rsidR="00940529" w:rsidRPr="00940529" w:rsidRDefault="00940529" w:rsidP="0094052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t>Monitoring</w:t>
      </w:r>
    </w:p>
    <w:p w14:paraId="32245903" w14:textId="0F4A423E" w:rsidR="00940529" w:rsidRDefault="00940529" w:rsidP="0094052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Data transformation</w:t>
      </w:r>
    </w:p>
    <w:p w14:paraId="485E42D1" w14:textId="3EE5702A" w:rsidR="00940529" w:rsidRDefault="00940529" w:rsidP="0094052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Telemetry</w:t>
      </w:r>
    </w:p>
    <w:p w14:paraId="1B5B5428" w14:textId="3EBD637B" w:rsidR="00940529" w:rsidRDefault="00940529" w:rsidP="00940529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Orchestration</w:t>
      </w:r>
    </w:p>
    <w:p w14:paraId="3A0C82D2" w14:textId="5B3B75EA" w:rsidR="00AE3E69" w:rsidRDefault="00AE3E69" w:rsidP="00940529"/>
    <w:sectPr w:rsidR="00AE3E69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C2CE" w14:textId="77777777" w:rsidR="00902F26" w:rsidRDefault="00902F26">
      <w:pPr>
        <w:spacing w:after="0" w:line="240" w:lineRule="auto"/>
      </w:pPr>
      <w:r>
        <w:separator/>
      </w:r>
    </w:p>
    <w:p w14:paraId="6879239D" w14:textId="77777777" w:rsidR="00902F26" w:rsidRDefault="00902F26"/>
  </w:endnote>
  <w:endnote w:type="continuationSeparator" w:id="0">
    <w:p w14:paraId="7230EBAE" w14:textId="77777777" w:rsidR="00902F26" w:rsidRDefault="00902F26">
      <w:pPr>
        <w:spacing w:after="0" w:line="240" w:lineRule="auto"/>
      </w:pPr>
      <w:r>
        <w:continuationSeparator/>
      </w:r>
    </w:p>
    <w:p w14:paraId="59CE6839" w14:textId="77777777" w:rsidR="00902F26" w:rsidRDefault="00902F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E0C5F" w14:textId="77777777" w:rsidR="00AE3E69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D559" w14:textId="77777777" w:rsidR="00902F26" w:rsidRDefault="00902F26">
      <w:pPr>
        <w:spacing w:after="0" w:line="240" w:lineRule="auto"/>
      </w:pPr>
      <w:r>
        <w:separator/>
      </w:r>
    </w:p>
    <w:p w14:paraId="7D0EABC4" w14:textId="77777777" w:rsidR="00902F26" w:rsidRDefault="00902F26"/>
  </w:footnote>
  <w:footnote w:type="continuationSeparator" w:id="0">
    <w:p w14:paraId="5EEADBAE" w14:textId="77777777" w:rsidR="00902F26" w:rsidRDefault="00902F26">
      <w:pPr>
        <w:spacing w:after="0" w:line="240" w:lineRule="auto"/>
      </w:pPr>
      <w:r>
        <w:continuationSeparator/>
      </w:r>
    </w:p>
    <w:p w14:paraId="72FA894F" w14:textId="77777777" w:rsidR="00902F26" w:rsidRDefault="00902F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88960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A5"/>
    <w:rsid w:val="00511FA5"/>
    <w:rsid w:val="00902F26"/>
    <w:rsid w:val="00940529"/>
    <w:rsid w:val="00AE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56AB"/>
  <w15:chartTrackingRefBased/>
  <w15:docId w15:val="{03EB660C-2650-5B4E-8FF6-1C70FAF0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toshgovindarajula/Library/Containers/com.microsoft.Word/Data/Library/Application%20Support/Microsoft/Office/16.0/DTS/en-AU%7b34552A23-057B-9146-A40C-A47CCBB361C1%7d/%7bA94FC3DB-CE8B-3A40-87CA-BCC72F683C7B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7095EC592B174CA0F815A625DD15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439AC-9120-F145-9863-B03ED33B1282}"/>
      </w:docPartPr>
      <w:docPartBody>
        <w:p w:rsidR="00000000" w:rsidRDefault="00000000">
          <w:pPr>
            <w:pStyle w:val="A37095EC592B174CA0F815A625DD1567"/>
          </w:pPr>
          <w:r>
            <w:t>Heading 2</w:t>
          </w:r>
        </w:p>
      </w:docPartBody>
    </w:docPart>
    <w:docPart>
      <w:docPartPr>
        <w:name w:val="9124098B8DE8D24A895E7A3E71CE5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5AE76-C00E-4C49-B3CD-5BCDE2F86623}"/>
      </w:docPartPr>
      <w:docPartBody>
        <w:p w:rsidR="00000000" w:rsidRDefault="00000000">
          <w:pPr>
            <w:pStyle w:val="Heading3"/>
          </w:pPr>
          <w:r>
            <w:t>To easily apply any text formatting you see in this outline with just a tap, on the Home tab of the ribbon, check out Styles.</w:t>
          </w:r>
        </w:p>
        <w:p w:rsidR="00000000" w:rsidRDefault="00000000">
          <w:pPr>
            <w:pStyle w:val="9124098B8DE8D24A895E7A3E71CE53C0"/>
          </w:pPr>
          <w:r>
            <w:t>For example, this paragraph uses Heading 3 style.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2384427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7C"/>
    <w:rsid w:val="00B17201"/>
    <w:rsid w:val="00D0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 w:line="288" w:lineRule="auto"/>
      <w:outlineLvl w:val="0"/>
    </w:pPr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val="en-US" w:eastAsia="ja-JP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 w:after="120" w:line="288" w:lineRule="auto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US" w:eastAsia="ja-JP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line="288" w:lineRule="auto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US" w:eastAsia="ja-JP"/>
      <w14:ligatures w14:val="none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line="288" w:lineRule="auto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US" w:eastAsia="ja-JP"/>
      <w14:ligatures w14:val="none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line="288" w:lineRule="auto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US" w:eastAsia="ja-JP"/>
      <w14:ligatures w14:val="none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line="288" w:lineRule="auto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US" w:eastAsia="ja-JP"/>
      <w14:ligatures w14:val="none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line="288" w:lineRule="auto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US" w:eastAsia="ja-JP"/>
      <w14:ligatures w14:val="none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line="288" w:lineRule="auto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US" w:eastAsia="ja-JP"/>
      <w14:ligatures w14:val="none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line="288" w:lineRule="auto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711BD5FA4AAA4E90F1CB6ED6DAFC06">
    <w:name w:val="A7711BD5FA4AAA4E90F1CB6ED6DAFC06"/>
  </w:style>
  <w:style w:type="paragraph" w:customStyle="1" w:styleId="B54C10EB3BA9DD42A5AD1F0992E68692">
    <w:name w:val="B54C10EB3BA9DD42A5AD1F0992E68692"/>
  </w:style>
  <w:style w:type="paragraph" w:customStyle="1" w:styleId="059BDC4BE135414D9B31470709F2FDB8">
    <w:name w:val="059BDC4BE135414D9B31470709F2FDB8"/>
  </w:style>
  <w:style w:type="paragraph" w:customStyle="1" w:styleId="4EC7ED3B06CE5F459F1E36A814B2BB43">
    <w:name w:val="4EC7ED3B06CE5F459F1E36A814B2BB43"/>
  </w:style>
  <w:style w:type="paragraph" w:customStyle="1" w:styleId="A37095EC592B174CA0F815A625DD1567">
    <w:name w:val="A37095EC592B174CA0F815A625DD156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/>
      <w:caps/>
      <w:color w:val="ED7D31" w:themeColor="accent2"/>
      <w:spacing w:val="14"/>
      <w:kern w:val="0"/>
      <w:sz w:val="26"/>
      <w:szCs w:val="26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US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US"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US"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US"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US"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US"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US" w:eastAsia="ja-JP"/>
      <w14:ligatures w14:val="none"/>
    </w:rPr>
  </w:style>
  <w:style w:type="paragraph" w:customStyle="1" w:styleId="9124098B8DE8D24A895E7A3E71CE53C0">
    <w:name w:val="9124098B8DE8D24A895E7A3E71CE53C0"/>
  </w:style>
  <w:style w:type="paragraph" w:customStyle="1" w:styleId="B2E1DDAF06EF264881AAEDD0FECA0A24">
    <w:name w:val="B2E1DDAF06EF264881AAEDD0FECA0A24"/>
  </w:style>
  <w:style w:type="paragraph" w:customStyle="1" w:styleId="9223CFFC207FEB45BA5729DEE02AF9D7">
    <w:name w:val="9223CFFC207FEB45BA5729DEE02AF9D7"/>
  </w:style>
  <w:style w:type="paragraph" w:customStyle="1" w:styleId="F9BD82872C602E4CBB2F66AC5C09A761">
    <w:name w:val="F9BD82872C602E4CBB2F66AC5C09A761"/>
    <w:rsid w:val="00D042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16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Venkata Santosh Govindarajula</cp:lastModifiedBy>
  <cp:revision>1</cp:revision>
  <dcterms:created xsi:type="dcterms:W3CDTF">2023-08-18T04:27:00Z</dcterms:created>
  <dcterms:modified xsi:type="dcterms:W3CDTF">2023-08-18T04:44:00Z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